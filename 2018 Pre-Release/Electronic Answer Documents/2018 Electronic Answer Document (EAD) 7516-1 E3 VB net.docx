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0388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038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A58EF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A58EF" w:rsidRDefault="007A58EF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A58EF" w:rsidRPr="00CF1FAF" w:rsidRDefault="007A58E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A58EF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A58EF" w:rsidRDefault="007A58EF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A58EF" w:rsidRPr="00CF1FAF" w:rsidRDefault="007A58E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A58EF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A58EF" w:rsidRDefault="007A58EF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A58EF" w:rsidRPr="00CF1FAF" w:rsidRDefault="007A58E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A58EF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A58EF" w:rsidRDefault="007A58EF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A58EF" w:rsidRPr="00CF1FAF" w:rsidRDefault="007A58E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A58EF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A58EF" w:rsidRDefault="007A58EF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A58EF" w:rsidRPr="00CF1FAF" w:rsidRDefault="007A58E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A58EF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A58EF" w:rsidRDefault="007A58EF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A58EF" w:rsidRPr="00CF1FAF" w:rsidRDefault="007A58E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CC0821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VB.NET  (7516/1E)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EF" w:rsidRDefault="007A58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EF" w:rsidRDefault="007A58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7A58EF">
      <w:rPr>
        <w:rFonts w:ascii="Arial" w:hAnsi="Arial" w:cs="Arial"/>
        <w:sz w:val="16"/>
      </w:rPr>
      <w:t>3</w:t>
    </w:r>
    <w:bookmarkStart w:id="1" w:name="_GoBack"/>
    <w:bookmarkEnd w:id="1"/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EF" w:rsidRDefault="007A58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8EF" w:rsidRDefault="007A58E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7A58EF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52AE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2496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A58EF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C0821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617E9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8C3EB-0ADE-4C1F-9B9D-225FDB591B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31570-DBB1-4E95-B0DC-D8D4BE87AE32}"/>
</file>

<file path=customXml/itemProps3.xml><?xml version="1.0" encoding="utf-8"?>
<ds:datastoreItem xmlns:ds="http://schemas.openxmlformats.org/officeDocument/2006/customXml" ds:itemID="{223FCA20-B51E-4532-B051-97C1BF056475}"/>
</file>

<file path=customXml/itemProps4.xml><?xml version="1.0" encoding="utf-8"?>
<ds:datastoreItem xmlns:ds="http://schemas.openxmlformats.org/officeDocument/2006/customXml" ds:itemID="{2BB11498-E15D-426E-A995-D7A13A6D84DD}"/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0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2018-03-16T15:39:00Z</dcterms:created>
  <dcterms:modified xsi:type="dcterms:W3CDTF">2018-03-16T15:39:00Z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