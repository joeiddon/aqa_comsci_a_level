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82674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826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822B71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822B71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D98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690D98" w:rsidRPr="00CF1FAF" w:rsidRDefault="00690D98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  <w:r w:rsidR="00822B71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690D98" w:rsidRPr="00CF1FAF" w:rsidRDefault="00690D98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5D47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85D47" w:rsidRDefault="00885D47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85D47" w:rsidRPr="00CF1FAF" w:rsidRDefault="00885D47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5D47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85D47" w:rsidRDefault="00885D47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85D47" w:rsidRPr="00CF1FAF" w:rsidRDefault="00885D47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5D47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85D47" w:rsidRDefault="00885D47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85D47" w:rsidRPr="00CF1FAF" w:rsidRDefault="00885D47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822B71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822B71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690D98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690D98" w:rsidRPr="00CF1FAF" w:rsidRDefault="00690D98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 w:rsidR="00822B71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0D98" w:rsidRPr="00CF1FAF" w:rsidRDefault="00690D98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85D47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85D47" w:rsidRDefault="00885D47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85D47" w:rsidRPr="00CF1FAF" w:rsidRDefault="00885D47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85D47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85D47" w:rsidRDefault="00885D47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85D47" w:rsidRPr="00CF1FAF" w:rsidRDefault="00885D47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85D47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85D47" w:rsidRDefault="00885D47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85D47" w:rsidRPr="00CF1FAF" w:rsidRDefault="00885D47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F2211C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C# (7516/A)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E36E66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4 June 2018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822B71">
        <w:t>1</w:t>
      </w:r>
      <w:r>
        <w:t xml:space="preserve"> hour </w:t>
      </w:r>
      <w:r w:rsidR="007838EE">
        <w:t>45</w:t>
      </w:r>
      <w:r>
        <w:t xml:space="preserve">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4F7649">
        <w:trPr>
          <w:trHeight w:val="3085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tbl>
            <w:tblPr>
              <w:tblStyle w:val="TableGrid"/>
              <w:tblpPr w:leftFromText="180" w:rightFromText="180" w:tblpX="2972" w:tblpY="4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</w:tblGrid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690D98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CA23B8">
            <w:pPr>
              <w:spacing w:line="240" w:lineRule="auto"/>
              <w:ind w:left="2956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4F764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D87B9A">
        <w:trPr>
          <w:trHeight w:val="1323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2450" w:type="dxa"/>
              <w:jc w:val="center"/>
              <w:tblInd w:w="2450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0"/>
            </w:tblGrid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E4DB1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153BF9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AC4130" w:rsidRDefault="00AC4130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CA23B8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23B8" w:rsidRPr="00027A9A" w:rsidTr="00B816BC">
        <w:tc>
          <w:tcPr>
            <w:tcW w:w="1526" w:type="dxa"/>
            <w:gridSpan w:val="5"/>
            <w:vAlign w:val="center"/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AA22CB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E36E66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CA23B8" w:rsidP="00EF54E6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C</w:t>
      </w: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E36E66" w:rsidRDefault="00E36E66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E36E66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E36E66">
        <w:rPr>
          <w:rFonts w:ascii="Arial" w:hAnsi="Arial" w:cs="Arial"/>
          <w:sz w:val="16"/>
          <w:szCs w:val="16"/>
        </w:rPr>
        <w:t>6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</w:t>
      </w:r>
      <w:r w:rsidR="00E36E66">
        <w:rPr>
          <w:rFonts w:ascii="Arial" w:hAnsi="Arial" w:cs="Arial"/>
          <w:sz w:val="16"/>
          <w:szCs w:val="16"/>
        </w:rPr>
        <w:t>2018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6"/>
      <w:footerReference w:type="default" r:id="rId17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E36E66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 w:rsidR="00885D47">
      <w:rPr>
        <w:rFonts w:ascii="Arial" w:hAnsi="Arial" w:cs="Arial"/>
        <w:sz w:val="16"/>
      </w:rPr>
      <w:t>3</w:t>
    </w:r>
    <w:bookmarkStart w:id="1" w:name="_GoBack"/>
    <w:bookmarkEnd w:id="1"/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</w:t>
    </w:r>
    <w:r w:rsidR="00822B71">
      <w:rPr>
        <w:rFonts w:ascii="AQA Chevin Pro Bold" w:hAnsi="AQA Chevin Pro Bold"/>
        <w:sz w:val="40"/>
      </w:rPr>
      <w:t>6</w:t>
    </w:r>
    <w:r w:rsidR="00C3078B" w:rsidRPr="00C3078B">
      <w:rPr>
        <w:rFonts w:ascii="AQA Chevin Pro Bold" w:hAnsi="AQA Chevin Pro Bold"/>
        <w:sz w:val="40"/>
      </w:rPr>
      <w:t>/1</w:t>
    </w:r>
    <w:r w:rsidR="002E477E">
      <w:rPr>
        <w:rFonts w:ascii="AQA Chevin Pro Bold" w:hAnsi="AQA Chevin Pro Bold"/>
        <w:sz w:val="40"/>
      </w:rPr>
      <w:t>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Pr="00822B71" w:rsidRDefault="00822B71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885D47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31B3"/>
    <w:rsid w:val="004F7649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838EE"/>
    <w:rsid w:val="00793515"/>
    <w:rsid w:val="007A252C"/>
    <w:rsid w:val="007A45F3"/>
    <w:rsid w:val="007C45EB"/>
    <w:rsid w:val="007C5B1E"/>
    <w:rsid w:val="007D2128"/>
    <w:rsid w:val="007F1C5C"/>
    <w:rsid w:val="00801C65"/>
    <w:rsid w:val="00822B71"/>
    <w:rsid w:val="00853531"/>
    <w:rsid w:val="00854D3B"/>
    <w:rsid w:val="00857108"/>
    <w:rsid w:val="00857BAC"/>
    <w:rsid w:val="0087595A"/>
    <w:rsid w:val="00875A52"/>
    <w:rsid w:val="00885D47"/>
    <w:rsid w:val="00886242"/>
    <w:rsid w:val="00891F37"/>
    <w:rsid w:val="00892626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87B9A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4DB1"/>
    <w:rsid w:val="00DF2178"/>
    <w:rsid w:val="00E16000"/>
    <w:rsid w:val="00E36E66"/>
    <w:rsid w:val="00E44CBE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9997DB34EF43850FAC60D5F2FA02" ma:contentTypeVersion="5" ma:contentTypeDescription="Create a new document." ma:contentTypeScope="" ma:versionID="40a06c12d8dfb174e3c80f7701c81bfb">
  <xsd:schema xmlns:xsd="http://www.w3.org/2001/XMLSchema" xmlns:xs="http://www.w3.org/2001/XMLSchema" xmlns:p="http://schemas.microsoft.com/office/2006/metadata/properties" xmlns:ns2="120cf6f7-87ac-4e95-8f3c-aad394b5834f" targetNamespace="http://schemas.microsoft.com/office/2006/metadata/properties" ma:root="true" ma:fieldsID="8b4a63ff5b08c55fafdda3650bb04ed1" ns2:_="">
    <xsd:import namespace="120cf6f7-87ac-4e95-8f3c-aad394b58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f6f7-87ac-4e95-8f3c-aad394b5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08B48-EA23-4B5E-8928-1518D6BE0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D8913-47E8-4238-BC9F-930DCB4F1222}"/>
</file>

<file path=customXml/itemProps3.xml><?xml version="1.0" encoding="utf-8"?>
<ds:datastoreItem xmlns:ds="http://schemas.openxmlformats.org/officeDocument/2006/customXml" ds:itemID="{B9343FB1-BFB3-4637-A902-2E5A3E07A0C2}"/>
</file>

<file path=customXml/itemProps4.xml><?xml version="1.0" encoding="utf-8"?>
<ds:datastoreItem xmlns:ds="http://schemas.openxmlformats.org/officeDocument/2006/customXml" ds:itemID="{A7D8F8F7-3428-4F05-8995-66DF3975D7A4}"/>
</file>

<file path=docProps/app.xml><?xml version="1.0" encoding="utf-8"?>
<Properties xmlns="http://schemas.openxmlformats.org/officeDocument/2006/extended-properties" xmlns:vt="http://schemas.openxmlformats.org/officeDocument/2006/docPropsVTypes">
  <Template>28E1F217.dotm</Template>
  <TotalTime>0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Nicholls, Adrian</cp:lastModifiedBy>
  <cp:revision>2</cp:revision>
  <cp:lastPrinted>2016-01-07T14:31:00Z</cp:lastPrinted>
  <dcterms:created xsi:type="dcterms:W3CDTF">2018-03-16T15:36:00Z</dcterms:created>
  <dcterms:modified xsi:type="dcterms:W3CDTF">2018-03-16T15:36:00Z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0x01010072D39997DB34EF43850FAC60D5F2FA02</vt:lpwstr>
  </property>
</Properties>
</file>