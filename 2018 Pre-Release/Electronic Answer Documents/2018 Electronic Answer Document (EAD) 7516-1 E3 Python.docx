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0388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038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1A59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D91A59" w:rsidRDefault="00D91A59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D91A59" w:rsidRPr="00CF1FAF" w:rsidRDefault="00D91A5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1A59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D91A59" w:rsidRDefault="00D91A59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D91A59" w:rsidRPr="00CF1FAF" w:rsidRDefault="00D91A5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1A59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D91A59" w:rsidRDefault="00D91A59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D91A59" w:rsidRPr="00CF1FAF" w:rsidRDefault="00D91A5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91A59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D91A59" w:rsidRDefault="00D91A59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D91A59" w:rsidRPr="00CF1FAF" w:rsidRDefault="00D91A5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91A59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D91A59" w:rsidRDefault="00D91A59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D91A59" w:rsidRPr="00CF1FAF" w:rsidRDefault="00D91A5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91A59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D91A59" w:rsidRDefault="00D91A59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D91A59" w:rsidRPr="00CF1FAF" w:rsidRDefault="00D91A5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402496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PYTHON  (7516/1D)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2" w:name="Text4"/>
            <w:r w:rsidRPr="00AA773F">
              <w:rPr>
                <w:b/>
              </w:rPr>
              <w:t xml:space="preserve">Paper </w:t>
            </w:r>
            <w:bookmarkEnd w:id="2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D91A59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b/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rFonts w:cs="Arial"/>
          <w:b/>
          <w:sz w:val="21"/>
          <w:szCs w:val="21"/>
        </w:rPr>
        <w:t xml:space="preserve">Enter your signature on the front cover.  </w:t>
      </w:r>
    </w:p>
    <w:p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rFonts w:cs="Arial"/>
          <w:b/>
          <w:sz w:val="21"/>
          <w:szCs w:val="21"/>
        </w:rPr>
        <w:t>Staple or tie all pages together in the top left</w:t>
      </w:r>
      <w:r w:rsidR="000C4DB6" w:rsidRPr="00D91A59">
        <w:rPr>
          <w:rFonts w:cs="Arial"/>
          <w:b/>
          <w:sz w:val="21"/>
          <w:szCs w:val="21"/>
        </w:rPr>
        <w:t>-</w:t>
      </w:r>
      <w:r w:rsidRPr="00D91A59">
        <w:rPr>
          <w:rFonts w:cs="Arial"/>
          <w:b/>
          <w:sz w:val="21"/>
          <w:szCs w:val="21"/>
        </w:rPr>
        <w:t xml:space="preserve">hand corner of the EAD. </w:t>
      </w:r>
    </w:p>
    <w:p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b/>
          <w:sz w:val="21"/>
          <w:szCs w:val="21"/>
        </w:rPr>
        <w:t xml:space="preserve">Hand in all pages of the EAD to the </w:t>
      </w:r>
      <w:r w:rsidR="004D452A" w:rsidRPr="00D91A59">
        <w:rPr>
          <w:b/>
          <w:sz w:val="21"/>
          <w:szCs w:val="21"/>
        </w:rPr>
        <w:t>I</w:t>
      </w:r>
      <w:r w:rsidRPr="00D91A59">
        <w:rPr>
          <w:b/>
          <w:sz w:val="21"/>
          <w:szCs w:val="21"/>
        </w:rPr>
        <w:t>nvigilator.</w:t>
      </w:r>
    </w:p>
    <w:p w:rsidR="00587270" w:rsidRPr="00D91A59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b/>
          <w:sz w:val="18"/>
          <w:szCs w:val="21"/>
        </w:rPr>
      </w:pPr>
    </w:p>
    <w:p w:rsidR="00587270" w:rsidRPr="00D91A59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D91A59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D91A59">
      <w:rPr>
        <w:rFonts w:ascii="Arial" w:hAnsi="Arial" w:cs="Arial"/>
        <w:sz w:val="16"/>
      </w:rPr>
      <w:t>3</w:t>
    </w:r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D91A59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52AE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2496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1A59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617E9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FB0646-81B2-41B8-B9FA-D6000646FC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AAB500-461D-4D97-8A22-8C97B1EE184C}"/>
</file>

<file path=customXml/itemProps3.xml><?xml version="1.0" encoding="utf-8"?>
<ds:datastoreItem xmlns:ds="http://schemas.openxmlformats.org/officeDocument/2006/customXml" ds:itemID="{8E65DC08-981C-48BC-8330-97CD169935E5}"/>
</file>

<file path=customXml/itemProps4.xml><?xml version="1.0" encoding="utf-8"?>
<ds:datastoreItem xmlns:ds="http://schemas.openxmlformats.org/officeDocument/2006/customXml" ds:itemID="{C805B9F7-B57C-4B19-94BD-F8DDD5022477}"/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1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2018-03-16T15:39:00Z</dcterms:created>
  <dcterms:modified xsi:type="dcterms:W3CDTF">2018-03-16T15:39:00Z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